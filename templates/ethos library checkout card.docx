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23B5" w14:textId="03BDE9AF" w:rsidR="00C41973" w:rsidRPr="00342EEA" w:rsidRDefault="00C764BF" w:rsidP="00C41973">
      <w:pPr>
        <w:pStyle w:val="Authors"/>
        <w:rPr>
          <w:lang w:val="en-GB"/>
        </w:rPr>
      </w:pPr>
      <w:r>
        <w:rPr>
          <w:lang w:val="en-GB"/>
        </w:rPr>
        <w:fldChar w:fldCharType="begin">
          <w:ffData>
            <w:name w:val="Author"/>
            <w:enabled/>
            <w:calcOnExit w:val="0"/>
            <w:textInput>
              <w:default w:val="Lastname, Firstname"/>
            </w:textInput>
          </w:ffData>
        </w:fldChar>
      </w:r>
      <w:bookmarkStart w:id="0" w:name="Author"/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Lastname, Firstname</w:t>
      </w:r>
      <w:r>
        <w:rPr>
          <w:lang w:val="en-GB"/>
        </w:rPr>
        <w:fldChar w:fldCharType="end"/>
      </w:r>
      <w:bookmarkEnd w:id="0"/>
    </w:p>
    <w:p w14:paraId="43CCFB48" w14:textId="5139A35A" w:rsidR="00C41973" w:rsidRPr="00342EEA" w:rsidRDefault="00C764BF" w:rsidP="00C41973">
      <w:pPr>
        <w:pStyle w:val="Heading1"/>
        <w:rPr>
          <w:lang w:val="en-GB"/>
        </w:rPr>
      </w:pPr>
      <w:r>
        <w:rPr>
          <w:lang w:val="en-GB"/>
        </w:rPr>
        <w:fldChar w:fldCharType="begin">
          <w:ffData>
            <w:name w:val="Title"/>
            <w:enabled/>
            <w:calcOnExit w:val="0"/>
            <w:textInput>
              <w:default w:val="Book Title. Either Short Or In It's Entirety"/>
              <w:format w:val="TITLE CASE"/>
            </w:textInput>
          </w:ffData>
        </w:fldChar>
      </w:r>
      <w:bookmarkStart w:id="1" w:name="Title"/>
      <w:r>
        <w:rPr>
          <w:lang w:val="en-GB"/>
        </w:rPr>
        <w:instrText xml:space="preserve"> FORMTEXT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noProof/>
          <w:lang w:val="en-GB"/>
        </w:rPr>
        <w:t>Book Title. Either Short Or In It's Entirety</w:t>
      </w:r>
      <w:r>
        <w:rPr>
          <w:lang w:val="en-GB"/>
        </w:rPr>
        <w:fldChar w:fldCharType="end"/>
      </w:r>
      <w:bookmarkEnd w:id="1"/>
    </w:p>
    <w:p w14:paraId="74E5606C" w14:textId="0743DF67" w:rsidR="009A71C7" w:rsidRPr="00342EEA" w:rsidRDefault="00C764BF" w:rsidP="00DE6AEF">
      <w:pPr>
        <w:pStyle w:val="Publicationyear"/>
      </w:pPr>
      <w:r>
        <w:fldChar w:fldCharType="begin">
          <w:ffData>
            <w:name w:val="Year"/>
            <w:enabled/>
            <w:calcOnExit w:val="0"/>
            <w:textInput>
              <w:default w:val="Year"/>
              <w:maxLength w:val="4"/>
            </w:textInput>
          </w:ffData>
        </w:fldChar>
      </w:r>
      <w:bookmarkStart w:id="2" w:name="Year"/>
      <w:r>
        <w:instrText xml:space="preserve"> FORMTEXT </w:instrText>
      </w:r>
      <w:r>
        <w:fldChar w:fldCharType="separate"/>
      </w:r>
      <w:r>
        <w:rPr>
          <w:noProof/>
        </w:rPr>
        <w:t>Year</w:t>
      </w:r>
      <w:r>
        <w:fldChar w:fldCharType="end"/>
      </w:r>
      <w:bookmarkEnd w:id="2"/>
    </w:p>
    <w:p w14:paraId="6105C2C7" w14:textId="77777777" w:rsidR="00B71483" w:rsidRDefault="005B254F" w:rsidP="00B71483">
      <w:pPr>
        <w:pStyle w:val="Listofcheckouts"/>
      </w:pPr>
      <w:r w:rsidRPr="00342EEA">
        <w:t xml:space="preserve">I,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name                                       </m:t>
            </m:r>
          </m:den>
        </m:f>
      </m:oMath>
      <w:r w:rsidRPr="00342EEA">
        <w:t xml:space="preserve"> borrowed this on</w:t>
      </w:r>
      <w:r w:rsidR="009A71C7" w:rsidRPr="00342EEA">
        <w:t xml:space="preserve">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  <m:r>
          <w:rPr>
            <w:rFonts w:ascii="Cambria Math" w:hAnsi="Cambria Math"/>
            <w:sz w:val="13"/>
            <w:szCs w:val="13"/>
          </w:rPr>
          <m:t xml:space="preserve"> </m:t>
        </m:r>
      </m:oMath>
      <w:r w:rsidR="00B71483">
        <w:rPr>
          <w:rFonts w:eastAsiaTheme="minorEastAsia"/>
          <w:sz w:val="13"/>
          <w:szCs w:val="13"/>
        </w:rPr>
        <w:br/>
      </w:r>
      <w:r w:rsidRPr="00342EEA">
        <w:t>and will bring it back by</w:t>
      </w:r>
      <w:r w:rsidR="00602284" w:rsidRPr="00342EEA">
        <w:t xml:space="preserve">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</m:oMath>
      <w:r w:rsidRPr="00342EEA">
        <w:t>.</w:t>
      </w:r>
    </w:p>
    <w:p w14:paraId="1D292C83" w14:textId="77777777" w:rsidR="00B71483" w:rsidRDefault="00B71483" w:rsidP="00B71483">
      <w:pPr>
        <w:pStyle w:val="Listofcheckouts"/>
      </w:pPr>
      <w:r w:rsidRPr="00342EEA">
        <w:t xml:space="preserve">I,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name                                       </m:t>
            </m:r>
          </m:den>
        </m:f>
      </m:oMath>
      <w:r w:rsidRPr="00342EEA">
        <w:t xml:space="preserve"> borrowed this on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  <m:r>
          <w:rPr>
            <w:rFonts w:ascii="Cambria Math" w:hAnsi="Cambria Math"/>
            <w:sz w:val="13"/>
            <w:szCs w:val="13"/>
          </w:rPr>
          <m:t xml:space="preserve"> </m:t>
        </m:r>
      </m:oMath>
      <w:r>
        <w:rPr>
          <w:rFonts w:eastAsiaTheme="minorEastAsia"/>
          <w:sz w:val="13"/>
          <w:szCs w:val="13"/>
        </w:rPr>
        <w:br/>
      </w:r>
      <w:r w:rsidRPr="00342EEA">
        <w:t xml:space="preserve">and will bring it back by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</m:oMath>
      <w:r w:rsidRPr="00342EEA">
        <w:t>.</w:t>
      </w:r>
    </w:p>
    <w:p w14:paraId="4607F5C1" w14:textId="77777777" w:rsidR="00B71483" w:rsidRDefault="00B71483" w:rsidP="00B71483">
      <w:pPr>
        <w:pStyle w:val="Listofcheckouts"/>
      </w:pPr>
      <w:r w:rsidRPr="00342EEA">
        <w:t xml:space="preserve">I,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name                                       </m:t>
            </m:r>
          </m:den>
        </m:f>
      </m:oMath>
      <w:r w:rsidRPr="00342EEA">
        <w:t xml:space="preserve"> borrowed this on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  <m:r>
          <w:rPr>
            <w:rFonts w:ascii="Cambria Math" w:hAnsi="Cambria Math"/>
            <w:sz w:val="13"/>
            <w:szCs w:val="13"/>
          </w:rPr>
          <m:t xml:space="preserve"> </m:t>
        </m:r>
      </m:oMath>
      <w:r>
        <w:rPr>
          <w:rFonts w:eastAsiaTheme="minorEastAsia"/>
          <w:sz w:val="13"/>
          <w:szCs w:val="13"/>
        </w:rPr>
        <w:br/>
      </w:r>
      <w:r w:rsidRPr="00342EEA">
        <w:t xml:space="preserve">and will bring it back by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</m:oMath>
      <w:r w:rsidRPr="00342EEA">
        <w:t>.</w:t>
      </w:r>
    </w:p>
    <w:p w14:paraId="0E7ED50E" w14:textId="77777777" w:rsidR="00B71483" w:rsidRDefault="00B71483" w:rsidP="00B71483">
      <w:pPr>
        <w:pStyle w:val="Listofcheckouts"/>
      </w:pPr>
      <w:r w:rsidRPr="00342EEA">
        <w:t xml:space="preserve">I,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name                                       </m:t>
            </m:r>
          </m:den>
        </m:f>
      </m:oMath>
      <w:r w:rsidRPr="00342EEA">
        <w:t xml:space="preserve"> borrowed this on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  <m:r>
          <w:rPr>
            <w:rFonts w:ascii="Cambria Math" w:hAnsi="Cambria Math"/>
            <w:sz w:val="13"/>
            <w:szCs w:val="13"/>
          </w:rPr>
          <m:t xml:space="preserve"> </m:t>
        </m:r>
      </m:oMath>
      <w:r>
        <w:rPr>
          <w:rFonts w:eastAsiaTheme="minorEastAsia"/>
          <w:sz w:val="13"/>
          <w:szCs w:val="13"/>
        </w:rPr>
        <w:br/>
      </w:r>
      <w:r w:rsidRPr="00342EEA">
        <w:t xml:space="preserve">and will bring it back by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</m:oMath>
      <w:r w:rsidRPr="00342EEA">
        <w:t>.</w:t>
      </w:r>
    </w:p>
    <w:p w14:paraId="253586F3" w14:textId="77777777" w:rsidR="00B71483" w:rsidRDefault="00B71483" w:rsidP="00B71483">
      <w:pPr>
        <w:pStyle w:val="Listofcheckouts"/>
      </w:pPr>
      <w:r w:rsidRPr="00342EEA">
        <w:t xml:space="preserve">I,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name                                       </m:t>
            </m:r>
          </m:den>
        </m:f>
      </m:oMath>
      <w:r w:rsidRPr="00342EEA">
        <w:t xml:space="preserve"> borrowed this on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  <m:r>
          <w:rPr>
            <w:rFonts w:ascii="Cambria Math" w:hAnsi="Cambria Math"/>
            <w:sz w:val="13"/>
            <w:szCs w:val="13"/>
          </w:rPr>
          <m:t xml:space="preserve"> </m:t>
        </m:r>
      </m:oMath>
      <w:r>
        <w:rPr>
          <w:rFonts w:eastAsiaTheme="minorEastAsia"/>
          <w:sz w:val="13"/>
          <w:szCs w:val="13"/>
        </w:rPr>
        <w:br/>
      </w:r>
      <w:r w:rsidRPr="00342EEA">
        <w:t xml:space="preserve">and will bring it back by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</m:oMath>
      <w:r w:rsidRPr="00342EEA">
        <w:t>.</w:t>
      </w:r>
    </w:p>
    <w:p w14:paraId="68DECB5D" w14:textId="77777777" w:rsidR="00B71483" w:rsidRDefault="00B71483" w:rsidP="00B71483">
      <w:pPr>
        <w:pStyle w:val="Listofcheckouts"/>
      </w:pPr>
      <w:r w:rsidRPr="00342EEA">
        <w:t xml:space="preserve">I,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name                                       </m:t>
            </m:r>
          </m:den>
        </m:f>
      </m:oMath>
      <w:r w:rsidRPr="00342EEA">
        <w:t xml:space="preserve"> borrowed this on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  <m:r>
          <w:rPr>
            <w:rFonts w:ascii="Cambria Math" w:hAnsi="Cambria Math"/>
            <w:sz w:val="13"/>
            <w:szCs w:val="13"/>
          </w:rPr>
          <m:t xml:space="preserve"> </m:t>
        </m:r>
      </m:oMath>
      <w:r>
        <w:rPr>
          <w:rFonts w:eastAsiaTheme="minorEastAsia"/>
          <w:sz w:val="13"/>
          <w:szCs w:val="13"/>
        </w:rPr>
        <w:br/>
      </w:r>
      <w:r w:rsidRPr="00342EEA">
        <w:t xml:space="preserve">and will bring it back by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</m:oMath>
      <w:r w:rsidRPr="00342EEA">
        <w:t>.</w:t>
      </w:r>
    </w:p>
    <w:p w14:paraId="7FDB8C02" w14:textId="77777777" w:rsidR="00B71483" w:rsidRDefault="00B71483" w:rsidP="00B71483">
      <w:pPr>
        <w:pStyle w:val="Listofcheckouts"/>
      </w:pPr>
      <w:r w:rsidRPr="00342EEA">
        <w:t xml:space="preserve">I,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name                                       </m:t>
            </m:r>
          </m:den>
        </m:f>
      </m:oMath>
      <w:r w:rsidRPr="00342EEA">
        <w:t xml:space="preserve"> borrowed this on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  <m:r>
          <w:rPr>
            <w:rFonts w:ascii="Cambria Math" w:hAnsi="Cambria Math"/>
            <w:sz w:val="13"/>
            <w:szCs w:val="13"/>
          </w:rPr>
          <m:t xml:space="preserve"> </m:t>
        </m:r>
      </m:oMath>
      <w:r>
        <w:rPr>
          <w:rFonts w:eastAsiaTheme="minorEastAsia"/>
          <w:sz w:val="13"/>
          <w:szCs w:val="13"/>
        </w:rPr>
        <w:br/>
      </w:r>
      <w:r w:rsidRPr="00342EEA">
        <w:t xml:space="preserve">and will bring it back by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</m:oMath>
      <w:r w:rsidRPr="00342EEA">
        <w:t>.</w:t>
      </w:r>
    </w:p>
    <w:p w14:paraId="442A0116" w14:textId="6B8C66D5" w:rsidR="00B35AA6" w:rsidRPr="00342EEA" w:rsidRDefault="00B71483" w:rsidP="00E1168A">
      <w:pPr>
        <w:pStyle w:val="Listofcheckouts"/>
      </w:pPr>
      <w:r w:rsidRPr="00342EEA">
        <w:t xml:space="preserve">I,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name                                       </m:t>
            </m:r>
          </m:den>
        </m:f>
      </m:oMath>
      <w:r w:rsidRPr="00342EEA">
        <w:t xml:space="preserve"> borrowed this on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  <m:r>
          <w:rPr>
            <w:rFonts w:ascii="Cambria Math" w:hAnsi="Cambria Math"/>
            <w:sz w:val="13"/>
            <w:szCs w:val="13"/>
          </w:rPr>
          <m:t xml:space="preserve"> </m:t>
        </m:r>
      </m:oMath>
      <w:r>
        <w:rPr>
          <w:rFonts w:eastAsiaTheme="minorEastAsia"/>
          <w:sz w:val="13"/>
          <w:szCs w:val="13"/>
        </w:rPr>
        <w:br/>
      </w:r>
      <w:r w:rsidRPr="00342EEA">
        <w:t xml:space="preserve">and will bring it back by </w:t>
      </w:r>
      <m:oMath>
        <m:f>
          <m:fPr>
            <m:ctrlPr>
              <w:rPr>
                <w:rFonts w:ascii="Cambria Math" w:hAnsi="Cambria Math"/>
                <w:i/>
                <w:sz w:val="13"/>
                <w:szCs w:val="13"/>
              </w:rPr>
            </m:ctrlPr>
          </m:fPr>
          <m:num>
            <m:r>
              <w:rPr>
                <w:rFonts w:ascii="Cambria Math" w:hAnsi="Cambria Math"/>
                <w:sz w:val="13"/>
                <w:szCs w:val="13"/>
              </w:rPr>
              <m:t xml:space="preserve"> </m:t>
            </m:r>
          </m:num>
          <m:den>
            <m:r>
              <w:rPr>
                <w:rFonts w:ascii="Cambria Math" w:hAnsi="Cambria Math"/>
                <w:sz w:val="13"/>
                <w:szCs w:val="13"/>
              </w:rPr>
              <m:t xml:space="preserve">                                       date                                       </m:t>
            </m:r>
          </m:den>
        </m:f>
      </m:oMath>
      <w:r w:rsidRPr="00342EEA">
        <w:t>.</w:t>
      </w:r>
      <w:r w:rsidR="00C86FC1" w:rsidRPr="00342EEA">
        <w:rPr>
          <w:noProof/>
        </w:rPr>
        <w:drawing>
          <wp:anchor distT="0" distB="0" distL="114300" distR="114300" simplePos="0" relativeHeight="251658240" behindDoc="1" locked="0" layoutInCell="1" allowOverlap="1" wp14:anchorId="30ECF884" wp14:editId="5B45863F">
            <wp:simplePos x="0" y="0"/>
            <wp:positionH relativeFrom="column">
              <wp:posOffset>51435</wp:posOffset>
            </wp:positionH>
            <wp:positionV relativeFrom="page">
              <wp:posOffset>9512804</wp:posOffset>
            </wp:positionV>
            <wp:extent cx="3600450" cy="1183005"/>
            <wp:effectExtent l="0" t="0" r="6350" b="0"/>
            <wp:wrapNone/>
            <wp:docPr id="1" name="Picture 1" descr="A picture containing building, window,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uilding, window, brid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F7C" w:rsidRPr="00342EEA">
        <w:rPr>
          <w:noProof/>
        </w:rPr>
        <w:drawing>
          <wp:anchor distT="0" distB="0" distL="114300" distR="114300" simplePos="0" relativeHeight="251674624" behindDoc="1" locked="0" layoutInCell="1" allowOverlap="1" wp14:anchorId="42EB7933" wp14:editId="5E957EE7">
            <wp:simplePos x="0" y="0"/>
            <wp:positionH relativeFrom="column">
              <wp:posOffset>-60960</wp:posOffset>
            </wp:positionH>
            <wp:positionV relativeFrom="paragraph">
              <wp:posOffset>7765602</wp:posOffset>
            </wp:positionV>
            <wp:extent cx="3600450" cy="1183005"/>
            <wp:effectExtent l="0" t="0" r="6350" b="0"/>
            <wp:wrapNone/>
            <wp:docPr id="27" name="Picture 27" descr="A picture containing building, window,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uilding, window, brid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5AA6" w:rsidRPr="00342EEA" w:rsidSect="00A54201">
      <w:pgSz w:w="11906" w:h="16838"/>
      <w:pgMar w:top="294" w:right="260" w:bottom="262" w:left="611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7D16"/>
    <w:multiLevelType w:val="multilevel"/>
    <w:tmpl w:val="88BC08A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93AE7"/>
    <w:multiLevelType w:val="hybridMultilevel"/>
    <w:tmpl w:val="88BC08A4"/>
    <w:lvl w:ilvl="0" w:tplc="BFDCC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93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E0"/>
    <w:rsid w:val="000060BE"/>
    <w:rsid w:val="000F5E15"/>
    <w:rsid w:val="00342EEA"/>
    <w:rsid w:val="005949E8"/>
    <w:rsid w:val="005B254F"/>
    <w:rsid w:val="005C57FD"/>
    <w:rsid w:val="005F5660"/>
    <w:rsid w:val="00602284"/>
    <w:rsid w:val="006964E0"/>
    <w:rsid w:val="008D059E"/>
    <w:rsid w:val="008E6788"/>
    <w:rsid w:val="009A71C7"/>
    <w:rsid w:val="00A54201"/>
    <w:rsid w:val="00B35AA6"/>
    <w:rsid w:val="00B71483"/>
    <w:rsid w:val="00C41973"/>
    <w:rsid w:val="00C764BF"/>
    <w:rsid w:val="00C86FC1"/>
    <w:rsid w:val="00CF229B"/>
    <w:rsid w:val="00CF57AE"/>
    <w:rsid w:val="00D9191D"/>
    <w:rsid w:val="00DE6AEF"/>
    <w:rsid w:val="00E1168A"/>
    <w:rsid w:val="00EA3F42"/>
    <w:rsid w:val="00EC7386"/>
    <w:rsid w:val="00F65785"/>
    <w:rsid w:val="00F9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31766"/>
  <w15:chartTrackingRefBased/>
  <w15:docId w15:val="{A1FB2F2C-881F-E645-B545-1238DDB0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54F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29B"/>
    <w:pPr>
      <w:keepNext/>
      <w:keepLines/>
      <w:spacing w:before="120"/>
      <w:outlineLvl w:val="0"/>
    </w:pPr>
    <w:rPr>
      <w:rFonts w:eastAsiaTheme="majorEastAsia" w:cstheme="majorBidi"/>
      <w:i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29B"/>
    <w:rPr>
      <w:rFonts w:ascii="Garamond" w:eastAsiaTheme="majorEastAsia" w:hAnsi="Garamond" w:cstheme="majorBidi"/>
      <w:i/>
      <w:sz w:val="52"/>
      <w:szCs w:val="32"/>
    </w:rPr>
  </w:style>
  <w:style w:type="paragraph" w:customStyle="1" w:styleId="Authors">
    <w:name w:val="Authors"/>
    <w:basedOn w:val="Heading1"/>
    <w:qFormat/>
    <w:rsid w:val="00C41973"/>
    <w:rPr>
      <w:i w:val="0"/>
      <w:sz w:val="36"/>
      <w:lang w:val="da-DK"/>
    </w:rPr>
  </w:style>
  <w:style w:type="paragraph" w:customStyle="1" w:styleId="Publicationyear">
    <w:name w:val="Publication year"/>
    <w:basedOn w:val="Authors"/>
    <w:qFormat/>
    <w:rsid w:val="00B35AA6"/>
    <w:pPr>
      <w:pBdr>
        <w:bottom w:val="single" w:sz="24" w:space="1" w:color="auto"/>
      </w:pBdr>
      <w:spacing w:after="720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5B254F"/>
    <w:pPr>
      <w:ind w:left="720"/>
      <w:contextualSpacing/>
    </w:pPr>
  </w:style>
  <w:style w:type="paragraph" w:customStyle="1" w:styleId="Listofcheckouts">
    <w:name w:val="List of checkouts"/>
    <w:basedOn w:val="Normal"/>
    <w:qFormat/>
    <w:rsid w:val="00F97F7C"/>
    <w:pPr>
      <w:spacing w:after="480" w:line="360" w:lineRule="auto"/>
      <w:jc w:val="right"/>
    </w:pPr>
    <w:rPr>
      <w:lang w:val="en-GB"/>
    </w:rPr>
  </w:style>
  <w:style w:type="paragraph" w:customStyle="1" w:styleId="Formhint">
    <w:name w:val="Form hint"/>
    <w:basedOn w:val="Normal"/>
    <w:next w:val="Normal"/>
    <w:qFormat/>
    <w:rsid w:val="009A71C7"/>
    <w:rPr>
      <w:rFonts w:cs="Times New Roman (Body CS)"/>
      <w:i/>
      <w:sz w:val="15"/>
      <w:vertAlign w:val="subscript"/>
      <w:lang w:val="en-GB"/>
    </w:rPr>
  </w:style>
  <w:style w:type="character" w:styleId="PlaceholderText">
    <w:name w:val="Placeholder Text"/>
    <w:basedOn w:val="DefaultParagraphFont"/>
    <w:uiPriority w:val="99"/>
    <w:semiHidden/>
    <w:rsid w:val="00602284"/>
    <w:rPr>
      <w:color w:val="808080"/>
    </w:rPr>
  </w:style>
  <w:style w:type="table" w:styleId="TableGrid">
    <w:name w:val="Table Grid"/>
    <w:basedOn w:val="TableNormal"/>
    <w:uiPriority w:val="39"/>
    <w:rsid w:val="009A7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A71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A71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ethos library checkout card.docx</Template>
  <TotalTime>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University of Copenhagen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Ojala</dc:creator>
  <cp:keywords/>
  <dc:description/>
  <cp:lastModifiedBy>Mace Ojala</cp:lastModifiedBy>
  <cp:revision>2</cp:revision>
  <dcterms:created xsi:type="dcterms:W3CDTF">2020-11-25T16:17:00Z</dcterms:created>
  <dcterms:modified xsi:type="dcterms:W3CDTF">2020-11-25T16:17:00Z</dcterms:modified>
</cp:coreProperties>
</file>